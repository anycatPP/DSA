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3E2B437" w14:textId="77777777" w:rsidTr="009E1E2C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ABA881F" w14:textId="6B9768D5" w:rsidR="00692703" w:rsidRPr="00CF1A49" w:rsidRDefault="761444A7" w:rsidP="761444A7">
            <w:pPr>
              <w:pStyle w:val="Title"/>
              <w:rPr>
                <w:rStyle w:val="IntenseEmphasis"/>
              </w:rPr>
            </w:pPr>
            <w:r>
              <w:t>Aniket Singh</w:t>
            </w:r>
          </w:p>
          <w:p w14:paraId="439E026E" w14:textId="0FE1F098" w:rsidR="00692703" w:rsidRPr="00CF1A49" w:rsidRDefault="761444A7" w:rsidP="00913946">
            <w:pPr>
              <w:pStyle w:val="ContactInfo"/>
              <w:contextualSpacing w:val="0"/>
            </w:pPr>
            <w:r>
              <w:t xml:space="preserve">Lucknow, India  </w:t>
            </w:r>
          </w:p>
          <w:p w14:paraId="2E4C7E3E" w14:textId="1F2F21EC" w:rsidR="00692703" w:rsidRPr="00CF1A49" w:rsidRDefault="761444A7" w:rsidP="00DF62CF">
            <w:pPr>
              <w:pStyle w:val="ContactInfoEmphasis"/>
              <w:contextualSpacing w:val="0"/>
            </w:pPr>
            <w:r>
              <w:t xml:space="preserve">aniket.singh.esc@gmail.com </w:t>
            </w:r>
            <w:sdt>
              <w:sdtPr>
                <w:alias w:val="Divider dot:"/>
                <w:tag w:val="Divider dot:"/>
                <w:id w:val="2083870783"/>
                <w:placeholder>
                  <w:docPart w:val="37EFCF32389240D5B4A1D99F60CABEFE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https://github.com/anycatPP/</w:t>
            </w:r>
          </w:p>
        </w:tc>
      </w:tr>
      <w:tr w:rsidR="009571D8" w:rsidRPr="00CF1A49" w14:paraId="08D46978" w14:textId="77777777" w:rsidTr="761444A7">
        <w:tc>
          <w:tcPr>
            <w:tcW w:w="9360" w:type="dxa"/>
            <w:tcMar>
              <w:top w:w="432" w:type="dxa"/>
            </w:tcMar>
          </w:tcPr>
          <w:p w14:paraId="22FB6E18" w14:textId="3E15E8F0" w:rsidR="001755A8" w:rsidRPr="00CF1A49" w:rsidRDefault="009E1E2C" w:rsidP="00D624E1">
            <w:pPr>
              <w:contextualSpacing w:val="0"/>
            </w:pPr>
            <w:r>
              <w:rPr>
                <w:color w:val="auto"/>
              </w:rPr>
              <w:t>I am a motivated, adaptable,</w:t>
            </w:r>
            <w:r>
              <w:rPr>
                <w:color w:val="auto"/>
              </w:rPr>
              <w:t xml:space="preserve"> college student</w:t>
            </w:r>
            <w:r>
              <w:rPr>
                <w:color w:val="auto"/>
              </w:rPr>
              <w:t xml:space="preserve"> seeking to expand my knowledge in</w:t>
            </w:r>
            <w:r>
              <w:rPr>
                <w:color w:val="auto"/>
              </w:rPr>
              <w:t xml:space="preserve"> SWE</w:t>
            </w:r>
            <w:r>
              <w:rPr>
                <w:color w:val="auto"/>
              </w:rPr>
              <w:t xml:space="preserve"> position where I can apply my studies and gather experience. An energetic programmer ready to develop my career path in a professional environment dedicated to put my best skills on the table.</w:t>
            </w:r>
          </w:p>
        </w:tc>
      </w:tr>
      <w:tr w:rsidR="00AB752D" w:rsidRPr="00CF1A49" w14:paraId="15137515" w14:textId="77777777" w:rsidTr="761444A7">
        <w:tc>
          <w:tcPr>
            <w:tcW w:w="9360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DF6E9D2641DC47EB8E21F82C704BD1DF"/>
              </w:placeholder>
              <w:temporary/>
              <w:showingPlcHdr/>
              <w15:appearance w15:val="hidden"/>
            </w:sdtPr>
            <w:sdtEndPr/>
            <w:sdtContent>
              <w:p w14:paraId="267F681E" w14:textId="77777777" w:rsidR="00AB752D" w:rsidRPr="00CF1A49" w:rsidRDefault="00AB752D" w:rsidP="00AB752D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AB752D" w:rsidRPr="00CF1A49" w14:paraId="7BEB1934" w14:textId="77777777" w:rsidTr="003743FD">
              <w:tc>
                <w:tcPr>
                  <w:tcW w:w="9355" w:type="dxa"/>
                </w:tcPr>
                <w:p w14:paraId="00CA174D" w14:textId="77777777" w:rsidR="00AB752D" w:rsidRPr="00CF1A49" w:rsidRDefault="00AB752D" w:rsidP="00AB752D">
                  <w:pPr>
                    <w:pStyle w:val="Heading3"/>
                    <w:contextualSpacing w:val="0"/>
                    <w:outlineLvl w:val="2"/>
                  </w:pPr>
                  <w:r>
                    <w:t>2020 -</w:t>
                  </w:r>
                  <w:r w:rsidRPr="00CF1A49">
                    <w:t xml:space="preserve"> </w:t>
                  </w:r>
                  <w:r>
                    <w:t>2022</w:t>
                  </w:r>
                </w:p>
                <w:p w14:paraId="63EC94A0" w14:textId="540E8833" w:rsidR="00AB752D" w:rsidRDefault="00AB752D" w:rsidP="00AB752D">
                  <w:pPr>
                    <w:pStyle w:val="Heading2"/>
                    <w:contextualSpacing w:val="0"/>
                    <w:outlineLvl w:val="1"/>
                    <w:rPr>
                      <w:rStyle w:val="SubtleReference"/>
                    </w:rPr>
                  </w:pPr>
                  <w:r w:rsidRPr="00DF62CF">
                    <w:t>Master of Computer Application</w:t>
                  </w:r>
                  <w:r w:rsidRPr="00CF1A49">
                    <w:t xml:space="preserve">, </w:t>
                  </w:r>
                  <w:r w:rsidRPr="00DF62CF">
                    <w:rPr>
                      <w:rStyle w:val="SubtleReference"/>
                    </w:rPr>
                    <w:t>SHRI RAMSWAROOP MEMORIAL UNIVERSITY</w:t>
                  </w:r>
                </w:p>
                <w:p w14:paraId="4C8BDDE6" w14:textId="4FFCE302" w:rsidR="003E6B70" w:rsidRPr="00CF1A49" w:rsidRDefault="003E6B70" w:rsidP="00AB752D">
                  <w:pPr>
                    <w:pStyle w:val="Heading2"/>
                    <w:contextualSpacing w:val="0"/>
                    <w:outlineLvl w:val="1"/>
                  </w:pPr>
                  <w:r>
                    <w:t>cgpa: 8.2/10</w:t>
                  </w:r>
                </w:p>
                <w:p w14:paraId="060EAC0D" w14:textId="77777777" w:rsidR="00AB752D" w:rsidRPr="00CF1A49" w:rsidRDefault="00AB752D" w:rsidP="00AB752D">
                  <w:pPr>
                    <w:contextualSpacing w:val="0"/>
                  </w:pPr>
                </w:p>
              </w:tc>
            </w:tr>
            <w:tr w:rsidR="00AB752D" w:rsidRPr="00CF1A49" w14:paraId="4F159ED6" w14:textId="77777777" w:rsidTr="003743FD">
              <w:tc>
                <w:tcPr>
                  <w:tcW w:w="9355" w:type="dxa"/>
                  <w:tcMar>
                    <w:top w:w="216" w:type="dxa"/>
                  </w:tcMar>
                </w:tcPr>
                <w:p w14:paraId="0532DFB9" w14:textId="77777777" w:rsidR="00AB752D" w:rsidRPr="00CF1A49" w:rsidRDefault="00AB752D" w:rsidP="00AB752D">
                  <w:pPr>
                    <w:pStyle w:val="Heading3"/>
                    <w:contextualSpacing w:val="0"/>
                    <w:outlineLvl w:val="2"/>
                  </w:pPr>
                  <w:r>
                    <w:t>2017 - 2020</w:t>
                  </w:r>
                  <w:r w:rsidRPr="00CF1A49">
                    <w:t xml:space="preserve"> </w:t>
                  </w:r>
                </w:p>
                <w:p w14:paraId="0BBD6B31" w14:textId="199E87F3" w:rsidR="00AB752D" w:rsidRDefault="00AB752D" w:rsidP="00AB752D">
                  <w:pPr>
                    <w:pStyle w:val="Heading2"/>
                    <w:contextualSpacing w:val="0"/>
                    <w:outlineLvl w:val="1"/>
                    <w:rPr>
                      <w:rStyle w:val="SubtleReference"/>
                    </w:rPr>
                  </w:pPr>
                  <w:r w:rsidRPr="00DF62CF">
                    <w:t>Bachelor of Computer Application</w:t>
                  </w:r>
                  <w:r w:rsidRPr="00CF1A49">
                    <w:t xml:space="preserve">, </w:t>
                  </w:r>
                  <w:r w:rsidRPr="00DF62CF">
                    <w:rPr>
                      <w:rStyle w:val="SubtleReference"/>
                    </w:rPr>
                    <w:t>SHRI RAMSWAROOP MEMORIAL UNIVERSITY</w:t>
                  </w:r>
                </w:p>
                <w:p w14:paraId="71D23184" w14:textId="60BA5E01" w:rsidR="003E6B70" w:rsidRPr="00CF1A49" w:rsidRDefault="003E6B70" w:rsidP="00AB752D">
                  <w:pPr>
                    <w:pStyle w:val="Heading2"/>
                    <w:contextualSpacing w:val="0"/>
                    <w:outlineLvl w:val="1"/>
                  </w:pPr>
                  <w:r>
                    <w:t>cgpa:7/10</w:t>
                  </w:r>
                </w:p>
                <w:p w14:paraId="7CC5E601" w14:textId="77777777" w:rsidR="00AB752D" w:rsidRDefault="00AB752D" w:rsidP="00AB752D"/>
              </w:tc>
            </w:tr>
          </w:tbl>
          <w:p w14:paraId="5C71CEB2" w14:textId="77777777" w:rsidR="00AB752D" w:rsidRDefault="00AB752D" w:rsidP="00D624E1"/>
        </w:tc>
      </w:tr>
    </w:tbl>
    <w:p w14:paraId="718EE1A2" w14:textId="4E68D5F1" w:rsidR="004E01EB" w:rsidRDefault="00AB752D" w:rsidP="004E01EB">
      <w:pPr>
        <w:pStyle w:val="Heading1"/>
      </w:pPr>
      <w:r>
        <w:t>PROJECTS</w:t>
      </w:r>
    </w:p>
    <w:p w14:paraId="26E462E2" w14:textId="77777777" w:rsidR="005263D2" w:rsidRPr="00CF1A49" w:rsidRDefault="005263D2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72A6659" w14:textId="77777777" w:rsidTr="761444A7">
        <w:tc>
          <w:tcPr>
            <w:tcW w:w="9355" w:type="dxa"/>
          </w:tcPr>
          <w:p w14:paraId="297DB016" w14:textId="28FFFE03" w:rsidR="005263D2" w:rsidRDefault="005263D2" w:rsidP="001D0BF1">
            <w:pPr>
              <w:contextualSpacing w:val="0"/>
            </w:pPr>
            <w:r>
              <w:t xml:space="preserve">Book Keeping App using MERN stack </w:t>
            </w:r>
            <w:hyperlink r:id="rId7" w:history="1">
              <w:r w:rsidRPr="005263D2">
                <w:rPr>
                  <w:rStyle w:val="Hyperlink"/>
                </w:rPr>
                <w:t>https://github.com/anycatPP/BookKeeping</w:t>
              </w:r>
            </w:hyperlink>
          </w:p>
          <w:p w14:paraId="25015782" w14:textId="77777777" w:rsidR="005263D2" w:rsidRDefault="005263D2" w:rsidP="001D0BF1">
            <w:pPr>
              <w:contextualSpacing w:val="0"/>
            </w:pPr>
          </w:p>
          <w:p w14:paraId="0A37501D" w14:textId="22B233E5" w:rsidR="001E3120" w:rsidRPr="00CF1A49" w:rsidRDefault="761444A7" w:rsidP="001D0BF1">
            <w:pPr>
              <w:contextualSpacing w:val="0"/>
            </w:pPr>
            <w:r>
              <w:t xml:space="preserve">Food Delivery app using flutter. </w:t>
            </w:r>
            <w:hyperlink r:id="rId8">
              <w:r w:rsidRPr="761444A7">
                <w:rPr>
                  <w:rStyle w:val="Hyperlink"/>
                </w:rPr>
                <w:t>foodie</w:t>
              </w:r>
            </w:hyperlink>
          </w:p>
        </w:tc>
      </w:tr>
      <w:tr w:rsidR="00F61DF9" w:rsidRPr="00CF1A49" w14:paraId="5DAB6C7B" w14:textId="77777777" w:rsidTr="761444A7">
        <w:tc>
          <w:tcPr>
            <w:tcW w:w="9355" w:type="dxa"/>
            <w:tcMar>
              <w:top w:w="216" w:type="dxa"/>
            </w:tcMar>
          </w:tcPr>
          <w:p w14:paraId="158BB1C5" w14:textId="2CAAB90C" w:rsidR="00F61DF9" w:rsidRDefault="761444A7" w:rsidP="00F61DF9">
            <w:r>
              <w:t xml:space="preserve">Google calendar clone </w:t>
            </w:r>
            <w:hyperlink r:id="rId9">
              <w:r w:rsidRPr="761444A7">
                <w:rPr>
                  <w:rStyle w:val="Hyperlink"/>
                </w:rPr>
                <w:t xml:space="preserve">google calendar </w:t>
              </w:r>
            </w:hyperlink>
          </w:p>
          <w:p w14:paraId="1FF95258" w14:textId="29CD495D" w:rsidR="00F61DF9" w:rsidRDefault="00F61DF9" w:rsidP="761444A7"/>
          <w:p w14:paraId="3FFC4D98" w14:textId="22633C84" w:rsidR="00F61DF9" w:rsidRDefault="761444A7" w:rsidP="761444A7">
            <w:r>
              <w:t xml:space="preserve">Algorithm visualize  sorting algorithm </w:t>
            </w:r>
            <w:hyperlink r:id="rId10">
              <w:r w:rsidRPr="761444A7">
                <w:rPr>
                  <w:rStyle w:val="Hyperlink"/>
                </w:rPr>
                <w:t>sorting algorithms</w:t>
              </w:r>
            </w:hyperlink>
          </w:p>
          <w:p w14:paraId="142ACC06" w14:textId="44929838" w:rsidR="00F61DF9" w:rsidRDefault="00F61DF9" w:rsidP="761444A7"/>
          <w:p w14:paraId="02EB378F" w14:textId="0F26238E" w:rsidR="00F61DF9" w:rsidRDefault="00AB752D" w:rsidP="761444A7">
            <w:r>
              <w:t xml:space="preserve"> </w:t>
            </w:r>
            <w:r w:rsidR="761444A7">
              <w:t xml:space="preserve">Todo App </w:t>
            </w:r>
            <w:hyperlink r:id="rId11">
              <w:r w:rsidR="761444A7" w:rsidRPr="761444A7">
                <w:rPr>
                  <w:rStyle w:val="Hyperlink"/>
                </w:rPr>
                <w:t>todo</w:t>
              </w:r>
            </w:hyperlink>
          </w:p>
        </w:tc>
      </w:tr>
    </w:tbl>
    <w:sdt>
      <w:sdtPr>
        <w:alias w:val="Skills:"/>
        <w:tag w:val="Skills:"/>
        <w:id w:val="-1392877668"/>
        <w:placeholder>
          <w:docPart w:val="92F13BE8C72743DDB9E0495983643204"/>
        </w:placeholder>
        <w:temporary/>
        <w:showingPlcHdr/>
        <w15:appearance w15:val="hidden"/>
      </w:sdtPr>
      <w:sdtEndPr/>
      <w:sdtContent>
        <w:p w14:paraId="1B35B51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E6D3CB3" w14:textId="77777777" w:rsidTr="00C358D0">
        <w:tc>
          <w:tcPr>
            <w:tcW w:w="4680" w:type="dxa"/>
          </w:tcPr>
          <w:p w14:paraId="424F7EBD" w14:textId="7AB297E0" w:rsidR="001E3120" w:rsidRPr="00DF62CF" w:rsidRDefault="00C358D0" w:rsidP="00DF62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</w:rPr>
            </w:pPr>
            <w:r>
              <w:rPr>
                <w:b/>
              </w:rPr>
              <w:t>PROGRAMMING LANGUAGES</w:t>
            </w:r>
          </w:p>
          <w:p w14:paraId="1C4101A1" w14:textId="10125B4B" w:rsidR="00DF62CF" w:rsidRDefault="761444A7" w:rsidP="00DF62CF">
            <w:pPr>
              <w:pStyle w:val="ListBullet"/>
              <w:contextualSpacing w:val="0"/>
            </w:pPr>
            <w:r>
              <w:t>Java,</w:t>
            </w:r>
            <w:r w:rsidR="00AB752D">
              <w:t xml:space="preserve"> </w:t>
            </w:r>
            <w:r>
              <w:t>Dart</w:t>
            </w:r>
            <w:r w:rsidR="005263D2">
              <w:t xml:space="preserve">, </w:t>
            </w:r>
            <w:r w:rsidR="00C358D0">
              <w:t>J</w:t>
            </w:r>
            <w:r w:rsidR="005263D2">
              <w:t>avasc</w:t>
            </w:r>
            <w:r w:rsidR="00E17FB1">
              <w:t>r</w:t>
            </w:r>
            <w:r w:rsidR="005263D2">
              <w:t>ipt</w:t>
            </w:r>
            <w:r w:rsidR="00C358D0">
              <w:t>, python</w:t>
            </w:r>
          </w:p>
          <w:p w14:paraId="2B450665" w14:textId="6E4B5265" w:rsidR="00C358D0" w:rsidRPr="00C358D0" w:rsidRDefault="00C358D0" w:rsidP="00C358D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OTHER SKILLS</w:t>
            </w:r>
          </w:p>
          <w:p w14:paraId="3E0468A3" w14:textId="6D6BD05D" w:rsidR="00DF62CF" w:rsidRDefault="00DF62CF" w:rsidP="00DF62CF">
            <w:pPr>
              <w:pStyle w:val="ListBullet"/>
              <w:contextualSpacing w:val="0"/>
            </w:pPr>
            <w:r>
              <w:t>Flutte</w:t>
            </w:r>
            <w:r w:rsidR="00E17FB1">
              <w:t>r, mongodb, sql</w:t>
            </w:r>
            <w:bookmarkStart w:id="0" w:name="_GoBack"/>
            <w:bookmarkEnd w:id="0"/>
          </w:p>
          <w:p w14:paraId="744A8811" w14:textId="445768DB" w:rsidR="00DF62CF" w:rsidRPr="006E1507" w:rsidRDefault="00DF62CF" w:rsidP="00DF62CF">
            <w:pPr>
              <w:pStyle w:val="ListBullet"/>
              <w:contextualSpacing w:val="0"/>
            </w:pPr>
            <w:r>
              <w:t>Data Structure and Algorithm</w:t>
            </w:r>
            <w:r w:rsidR="00C358D0">
              <w:t>s</w:t>
            </w:r>
            <w:r>
              <w:t xml:space="preserve"> </w:t>
            </w:r>
          </w:p>
        </w:tc>
        <w:tc>
          <w:tcPr>
            <w:tcW w:w="4680" w:type="dxa"/>
            <w:tcMar>
              <w:left w:w="360" w:type="dxa"/>
            </w:tcMar>
          </w:tcPr>
          <w:p w14:paraId="1C35B194" w14:textId="3A46AC93" w:rsidR="00C358D0" w:rsidRPr="006E1507" w:rsidRDefault="00C358D0" w:rsidP="00C358D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A799250" w14:textId="1FC1EF88" w:rsidR="00B51D1B" w:rsidRPr="006E1507" w:rsidRDefault="00EA474A" w:rsidP="00C358D0">
      <w:pPr>
        <w:pStyle w:val="Heading1"/>
      </w:pPr>
      <w:r>
        <w:lastRenderedPageBreak/>
        <w:t xml:space="preserve"> </w:t>
      </w:r>
    </w:p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5140" w14:textId="77777777" w:rsidR="00D74A2E" w:rsidRDefault="00D74A2E" w:rsidP="0068194B">
      <w:r>
        <w:separator/>
      </w:r>
    </w:p>
    <w:p w14:paraId="3B53D759" w14:textId="77777777" w:rsidR="00D74A2E" w:rsidRDefault="00D74A2E"/>
    <w:p w14:paraId="1A7935AB" w14:textId="77777777" w:rsidR="00D74A2E" w:rsidRDefault="00D74A2E"/>
  </w:endnote>
  <w:endnote w:type="continuationSeparator" w:id="0">
    <w:p w14:paraId="7C7357CC" w14:textId="77777777" w:rsidR="00D74A2E" w:rsidRDefault="00D74A2E" w:rsidP="0068194B">
      <w:r>
        <w:continuationSeparator/>
      </w:r>
    </w:p>
    <w:p w14:paraId="6FFC2943" w14:textId="77777777" w:rsidR="00D74A2E" w:rsidRDefault="00D74A2E"/>
    <w:p w14:paraId="37C7EECB" w14:textId="77777777" w:rsidR="00D74A2E" w:rsidRDefault="00D74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2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F2DE" w14:textId="77777777" w:rsidR="00D74A2E" w:rsidRDefault="00D74A2E" w:rsidP="0068194B">
      <w:r>
        <w:separator/>
      </w:r>
    </w:p>
    <w:p w14:paraId="7CFBEE7C" w14:textId="77777777" w:rsidR="00D74A2E" w:rsidRDefault="00D74A2E"/>
    <w:p w14:paraId="67F901F5" w14:textId="77777777" w:rsidR="00D74A2E" w:rsidRDefault="00D74A2E"/>
  </w:footnote>
  <w:footnote w:type="continuationSeparator" w:id="0">
    <w:p w14:paraId="1054378E" w14:textId="77777777" w:rsidR="00D74A2E" w:rsidRDefault="00D74A2E" w:rsidP="0068194B">
      <w:r>
        <w:continuationSeparator/>
      </w:r>
    </w:p>
    <w:p w14:paraId="09E4049A" w14:textId="77777777" w:rsidR="00D74A2E" w:rsidRDefault="00D74A2E"/>
    <w:p w14:paraId="0B913C66" w14:textId="77777777" w:rsidR="00D74A2E" w:rsidRDefault="00D74A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7230E2C5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1F19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40VpI1dfCs/yG0" id="bzjjgENj"/>
  </int:Manifest>
  <int:Observations>
    <int:Content id="bzjjgEN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B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48C9"/>
    <w:rsid w:val="003E160D"/>
    <w:rsid w:val="003E6B70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63D2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5A1D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2A5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02CB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1E2C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52D"/>
    <w:rsid w:val="00AD360E"/>
    <w:rsid w:val="00AD40FB"/>
    <w:rsid w:val="00AD782D"/>
    <w:rsid w:val="00AE7650"/>
    <w:rsid w:val="00AF6A24"/>
    <w:rsid w:val="00B10EBE"/>
    <w:rsid w:val="00B236F1"/>
    <w:rsid w:val="00B31CCF"/>
    <w:rsid w:val="00B44A7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58D0"/>
    <w:rsid w:val="00C47FA6"/>
    <w:rsid w:val="00C57FC6"/>
    <w:rsid w:val="00C66A7D"/>
    <w:rsid w:val="00C779DA"/>
    <w:rsid w:val="00C814F7"/>
    <w:rsid w:val="00CA4B4D"/>
    <w:rsid w:val="00CB1272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31B4"/>
    <w:rsid w:val="00D624E1"/>
    <w:rsid w:val="00D66A52"/>
    <w:rsid w:val="00D66EFA"/>
    <w:rsid w:val="00D72A2D"/>
    <w:rsid w:val="00D74A2E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62CF"/>
    <w:rsid w:val="00E01923"/>
    <w:rsid w:val="00E14498"/>
    <w:rsid w:val="00E17FB1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474A"/>
    <w:rsid w:val="00EA5099"/>
    <w:rsid w:val="00EC1351"/>
    <w:rsid w:val="00EC4CBF"/>
    <w:rsid w:val="00EE2CA8"/>
    <w:rsid w:val="00EF17E8"/>
    <w:rsid w:val="00EF51D9"/>
    <w:rsid w:val="00F130DD"/>
    <w:rsid w:val="00F24884"/>
    <w:rsid w:val="00F3128A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7614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BE8D3"/>
  <w15:chartTrackingRefBased/>
  <w15:docId w15:val="{663951DC-C38B-4BF1-9B1F-5724E141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2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ycatPP/foodi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ycatPP/BookKeep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ycatPP/ReactAPP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72862c68b9a041ad" Type="http://schemas.microsoft.com/office/2019/09/relationships/intelligence" Target="intelligence.xml"/><Relationship Id="rId10" Type="http://schemas.openxmlformats.org/officeDocument/2006/relationships/hyperlink" Target="https://github.com/anycatPP/AlgorithmVisual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ycatPP/GoogleCalendarClon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e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EFCF32389240D5B4A1D99F60CAB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0083A-C8B6-4ACB-A590-2214294B3FED}"/>
      </w:docPartPr>
      <w:docPartBody>
        <w:p w:rsidR="00F96FAE" w:rsidRDefault="00134F30">
          <w:pPr>
            <w:pStyle w:val="37EFCF32389240D5B4A1D99F60CABEFE"/>
          </w:pPr>
          <w:r w:rsidRPr="00CF1A49">
            <w:t>·</w:t>
          </w:r>
        </w:p>
      </w:docPartBody>
    </w:docPart>
    <w:docPart>
      <w:docPartPr>
        <w:name w:val="92F13BE8C72743DDB9E0495983643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DCB8C-C8C1-45DA-8731-878CC0F2DD7D}"/>
      </w:docPartPr>
      <w:docPartBody>
        <w:p w:rsidR="00F96FAE" w:rsidRDefault="00134F30">
          <w:pPr>
            <w:pStyle w:val="92F13BE8C72743DDB9E0495983643204"/>
          </w:pPr>
          <w:r w:rsidRPr="00CF1A49">
            <w:t>Skills</w:t>
          </w:r>
        </w:p>
      </w:docPartBody>
    </w:docPart>
    <w:docPart>
      <w:docPartPr>
        <w:name w:val="DF6E9D2641DC47EB8E21F82C704BD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1DFD-89CA-40A2-8676-3A15D5CFC6C5}"/>
      </w:docPartPr>
      <w:docPartBody>
        <w:p w:rsidR="00C078B7" w:rsidRDefault="00F96FAE" w:rsidP="00F96FAE">
          <w:pPr>
            <w:pStyle w:val="DF6E9D2641DC47EB8E21F82C704BD1D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30"/>
    <w:rsid w:val="000A654E"/>
    <w:rsid w:val="00134F30"/>
    <w:rsid w:val="00205EA0"/>
    <w:rsid w:val="00BB448D"/>
    <w:rsid w:val="00C078B7"/>
    <w:rsid w:val="00C670E0"/>
    <w:rsid w:val="00D72DAC"/>
    <w:rsid w:val="00F9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BD9E7712194B09BC3F824BB5D8EF5F">
    <w:name w:val="E9BD9E7712194B09BC3F824BB5D8EF5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6FEE04AA5440EFBCF85CC48BDD30AA">
    <w:name w:val="7D6FEE04AA5440EFBCF85CC48BDD30AA"/>
  </w:style>
  <w:style w:type="paragraph" w:customStyle="1" w:styleId="D89B1805613A49A0A981C9F80465BC3F">
    <w:name w:val="D89B1805613A49A0A981C9F80465BC3F"/>
  </w:style>
  <w:style w:type="paragraph" w:customStyle="1" w:styleId="25EC34D3CDB44D238F61D39FF078A028">
    <w:name w:val="25EC34D3CDB44D238F61D39FF078A028"/>
  </w:style>
  <w:style w:type="paragraph" w:customStyle="1" w:styleId="F68DAE305F0442D0BE3B3946A4038B87">
    <w:name w:val="F68DAE305F0442D0BE3B3946A4038B87"/>
  </w:style>
  <w:style w:type="paragraph" w:customStyle="1" w:styleId="AB58B8CA7C3B40BA9343BC312B3BB70C">
    <w:name w:val="AB58B8CA7C3B40BA9343BC312B3BB70C"/>
  </w:style>
  <w:style w:type="paragraph" w:customStyle="1" w:styleId="37EFCF32389240D5B4A1D99F60CABEFE">
    <w:name w:val="37EFCF32389240D5B4A1D99F60CABEFE"/>
  </w:style>
  <w:style w:type="paragraph" w:customStyle="1" w:styleId="C256657FED3C44FAB368D94053918E3D">
    <w:name w:val="C256657FED3C44FAB368D94053918E3D"/>
  </w:style>
  <w:style w:type="paragraph" w:customStyle="1" w:styleId="58A74411A0444384BE2E45A11BE8ABFD">
    <w:name w:val="58A74411A0444384BE2E45A11BE8ABFD"/>
  </w:style>
  <w:style w:type="paragraph" w:customStyle="1" w:styleId="CC8C089EFA64494B9782E8FA066EF3C5">
    <w:name w:val="CC8C089EFA64494B9782E8FA066EF3C5"/>
  </w:style>
  <w:style w:type="paragraph" w:customStyle="1" w:styleId="D545DFB5C1AC420B95641F31D2BEFDDD">
    <w:name w:val="D545DFB5C1AC420B95641F31D2BEFDDD"/>
  </w:style>
  <w:style w:type="paragraph" w:customStyle="1" w:styleId="2F31DFBFA19E47D4A2299C1B6BBABA5A">
    <w:name w:val="2F31DFBFA19E47D4A2299C1B6BBABA5A"/>
  </w:style>
  <w:style w:type="paragraph" w:customStyle="1" w:styleId="F956D33F99994AB48E46C8C967FB9B91">
    <w:name w:val="F956D33F99994AB48E46C8C967FB9B91"/>
  </w:style>
  <w:style w:type="paragraph" w:customStyle="1" w:styleId="CBE6BC47F4A3400D87F90DD00B43FBAB">
    <w:name w:val="CBE6BC47F4A3400D87F90DD00B43FBAB"/>
  </w:style>
  <w:style w:type="paragraph" w:customStyle="1" w:styleId="AE23B3B8B5AF43A289B247710E77F5F5">
    <w:name w:val="AE23B3B8B5AF43A289B247710E77F5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D5D77E4203B4A7CBC95B813D33BCBFA">
    <w:name w:val="AD5D77E4203B4A7CBC95B813D33BCBFA"/>
  </w:style>
  <w:style w:type="paragraph" w:customStyle="1" w:styleId="258DD84A85CA4182A41EE016BBFE33C4">
    <w:name w:val="258DD84A85CA4182A41EE016BBFE33C4"/>
  </w:style>
  <w:style w:type="paragraph" w:customStyle="1" w:styleId="1174EFFEEADE44B89299F42C9DB5931A">
    <w:name w:val="1174EFFEEADE44B89299F42C9DB5931A"/>
  </w:style>
  <w:style w:type="paragraph" w:customStyle="1" w:styleId="0FED343A9EBA4DC68729FEC57F03743C">
    <w:name w:val="0FED343A9EBA4DC68729FEC57F03743C"/>
  </w:style>
  <w:style w:type="paragraph" w:customStyle="1" w:styleId="1F721C788AF64DDCB2612E092462203A">
    <w:name w:val="1F721C788AF64DDCB2612E092462203A"/>
  </w:style>
  <w:style w:type="paragraph" w:customStyle="1" w:styleId="7FF84F02991549E1A9B1BE206DE7F8FE">
    <w:name w:val="7FF84F02991549E1A9B1BE206DE7F8FE"/>
  </w:style>
  <w:style w:type="paragraph" w:customStyle="1" w:styleId="E39AE4BD1C8147C4B852AB16DC143C33">
    <w:name w:val="E39AE4BD1C8147C4B852AB16DC143C33"/>
  </w:style>
  <w:style w:type="paragraph" w:customStyle="1" w:styleId="68BE32C197A2430C85282DC0DF81AE88">
    <w:name w:val="68BE32C197A2430C85282DC0DF81AE88"/>
  </w:style>
  <w:style w:type="paragraph" w:customStyle="1" w:styleId="043D34B9E6BE4AD59B384D05C367C38A">
    <w:name w:val="043D34B9E6BE4AD59B384D05C367C38A"/>
  </w:style>
  <w:style w:type="paragraph" w:customStyle="1" w:styleId="F9CF98D45C324FB5A76F3637EFDAF3C2">
    <w:name w:val="F9CF98D45C324FB5A76F3637EFDAF3C2"/>
  </w:style>
  <w:style w:type="paragraph" w:customStyle="1" w:styleId="409F25851ED74897981CF61FAC7AF29B">
    <w:name w:val="409F25851ED74897981CF61FAC7AF29B"/>
  </w:style>
  <w:style w:type="paragraph" w:customStyle="1" w:styleId="6817B19122444922A9ED0A419A29164A">
    <w:name w:val="6817B19122444922A9ED0A419A29164A"/>
  </w:style>
  <w:style w:type="paragraph" w:customStyle="1" w:styleId="E5776CC52A9B4EC1A6B7235D91C3BF2C">
    <w:name w:val="E5776CC52A9B4EC1A6B7235D91C3BF2C"/>
  </w:style>
  <w:style w:type="paragraph" w:customStyle="1" w:styleId="24F3FB597CBA4A22B7B4394C24649610">
    <w:name w:val="24F3FB597CBA4A22B7B4394C24649610"/>
  </w:style>
  <w:style w:type="paragraph" w:customStyle="1" w:styleId="B707F52645154B718C7CC8ED0727689E">
    <w:name w:val="B707F52645154B718C7CC8ED0727689E"/>
  </w:style>
  <w:style w:type="paragraph" w:customStyle="1" w:styleId="50D00BEBE4784CB78754C3CE14A84D10">
    <w:name w:val="50D00BEBE4784CB78754C3CE14A84D10"/>
  </w:style>
  <w:style w:type="paragraph" w:customStyle="1" w:styleId="8169320B238B4E30B20A31035BED632E">
    <w:name w:val="8169320B238B4E30B20A31035BED632E"/>
  </w:style>
  <w:style w:type="paragraph" w:customStyle="1" w:styleId="61877D3F242F47A9BC80D3723079F797">
    <w:name w:val="61877D3F242F47A9BC80D3723079F797"/>
  </w:style>
  <w:style w:type="paragraph" w:customStyle="1" w:styleId="92F13BE8C72743DDB9E0495983643204">
    <w:name w:val="92F13BE8C72743DDB9E0495983643204"/>
  </w:style>
  <w:style w:type="paragraph" w:customStyle="1" w:styleId="B69B984C98CB4FE39CEF0749A6B8BA26">
    <w:name w:val="B69B984C98CB4FE39CEF0749A6B8BA26"/>
  </w:style>
  <w:style w:type="paragraph" w:customStyle="1" w:styleId="4E6947AD0C434994A26234A7B9C41514">
    <w:name w:val="4E6947AD0C434994A26234A7B9C41514"/>
  </w:style>
  <w:style w:type="paragraph" w:customStyle="1" w:styleId="470B3D58330B410B9FF0897FB4252F86">
    <w:name w:val="470B3D58330B410B9FF0897FB4252F86"/>
  </w:style>
  <w:style w:type="paragraph" w:customStyle="1" w:styleId="64A24CAF54564149B549BFAAC900C2A8">
    <w:name w:val="64A24CAF54564149B549BFAAC900C2A8"/>
  </w:style>
  <w:style w:type="paragraph" w:customStyle="1" w:styleId="CFCB36B3CE36422386DDF1A913D7F708">
    <w:name w:val="CFCB36B3CE36422386DDF1A913D7F708"/>
  </w:style>
  <w:style w:type="paragraph" w:customStyle="1" w:styleId="8E78FB8D44194E1781407FD3158F2147">
    <w:name w:val="8E78FB8D44194E1781407FD3158F2147"/>
  </w:style>
  <w:style w:type="paragraph" w:customStyle="1" w:styleId="FCF25EC108C544F6BE24329995A32F4B">
    <w:name w:val="FCF25EC108C544F6BE24329995A32F4B"/>
  </w:style>
  <w:style w:type="paragraph" w:customStyle="1" w:styleId="DF6E9D2641DC47EB8E21F82C704BD1DF">
    <w:name w:val="DF6E9D2641DC47EB8E21F82C704BD1DF"/>
    <w:rsid w:val="00F96FAE"/>
    <w:rPr>
      <w:lang w:val="en-IN" w:eastAsia="en-IN"/>
    </w:rPr>
  </w:style>
  <w:style w:type="paragraph" w:customStyle="1" w:styleId="99282FCBF7B246EA9EC9A1794C193445">
    <w:name w:val="99282FCBF7B246EA9EC9A1794C193445"/>
    <w:rsid w:val="00C670E0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anycat</cp:lastModifiedBy>
  <cp:revision>12</cp:revision>
  <dcterms:created xsi:type="dcterms:W3CDTF">2021-08-17T02:35:00Z</dcterms:created>
  <dcterms:modified xsi:type="dcterms:W3CDTF">2021-09-05T10:33:00Z</dcterms:modified>
  <cp:category/>
</cp:coreProperties>
</file>